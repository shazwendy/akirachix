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8678A1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D21189" w:rsidP="00D21189">
            <w:pPr>
              <w:pStyle w:val="Title"/>
            </w:pPr>
            <w:r>
              <w:t>AKOTH SHARON.</w:t>
            </w:r>
          </w:p>
        </w:tc>
      </w:tr>
      <w:tr w:rsidR="001B2ABD" w:rsidTr="001B2ABD">
        <w:tc>
          <w:tcPr>
            <w:tcW w:w="3600" w:type="dxa"/>
          </w:tcPr>
          <w:p w:rsidR="00036450" w:rsidRDefault="00036450" w:rsidP="00036450"/>
          <w:sdt>
            <w:sdtPr>
              <w:id w:val="-1954003311"/>
              <w:placeholder>
                <w:docPart w:val="BFDF702FFF6B4DB0A41861935EA9E7A1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205C7E348994B0289753870DD842E60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DC5F27">
                  <w:rPr>
                    <w:b/>
                  </w:rPr>
                  <w:t>PHONE:</w:t>
                </w:r>
              </w:p>
            </w:sdtContent>
          </w:sdt>
          <w:p w:rsidR="004D3011" w:rsidRPr="00DC5F27" w:rsidRDefault="00B47BAB" w:rsidP="004D3011">
            <w:pPr>
              <w:rPr>
                <w:sz w:val="24"/>
                <w:szCs w:val="24"/>
              </w:rPr>
            </w:pPr>
            <w:r w:rsidRPr="00DC5F27">
              <w:rPr>
                <w:sz w:val="24"/>
                <w:szCs w:val="24"/>
              </w:rPr>
              <w:t>0725747657</w:t>
            </w:r>
          </w:p>
          <w:p w:rsidR="004D3011" w:rsidRDefault="004D3011" w:rsidP="004D3011"/>
          <w:p w:rsidR="004D3011" w:rsidRDefault="004D3011" w:rsidP="004D3011"/>
          <w:p w:rsidR="004D3011" w:rsidRPr="00DC5F27" w:rsidRDefault="00B47BAB" w:rsidP="004D3011">
            <w:pPr>
              <w:rPr>
                <w:b/>
              </w:rPr>
            </w:pPr>
            <w:r w:rsidRPr="00DC5F27">
              <w:rPr>
                <w:b/>
              </w:rPr>
              <w:t>EMAIL:</w:t>
            </w:r>
          </w:p>
          <w:p w:rsidR="00B47BAB" w:rsidRPr="00DC5F27" w:rsidRDefault="00B47BAB" w:rsidP="004D3011">
            <w:pPr>
              <w:rPr>
                <w:sz w:val="24"/>
                <w:szCs w:val="24"/>
              </w:rPr>
            </w:pPr>
            <w:r w:rsidRPr="00DC5F27">
              <w:rPr>
                <w:sz w:val="24"/>
                <w:szCs w:val="24"/>
              </w:rPr>
              <w:t>akothsharon19@gmail.com</w:t>
            </w:r>
          </w:p>
          <w:sdt>
            <w:sdtPr>
              <w:id w:val="-1444214663"/>
              <w:placeholder>
                <w:docPart w:val="F664869CC52A47FDA6A572FDB0CA5D1E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Pr="00DC5F27" w:rsidRDefault="00B47BAB" w:rsidP="004D3011">
            <w:pPr>
              <w:rPr>
                <w:sz w:val="24"/>
                <w:szCs w:val="24"/>
              </w:rPr>
            </w:pPr>
            <w:r w:rsidRPr="00DC5F27">
              <w:rPr>
                <w:sz w:val="24"/>
                <w:szCs w:val="24"/>
              </w:rPr>
              <w:t>Reading novels.</w:t>
            </w:r>
          </w:p>
          <w:p w:rsidR="00B47BAB" w:rsidRPr="00DC5F27" w:rsidRDefault="00B47BAB" w:rsidP="004D3011">
            <w:pPr>
              <w:rPr>
                <w:sz w:val="24"/>
                <w:szCs w:val="24"/>
              </w:rPr>
            </w:pPr>
            <w:r w:rsidRPr="00DC5F27">
              <w:rPr>
                <w:sz w:val="24"/>
                <w:szCs w:val="24"/>
              </w:rPr>
              <w:t>Dancing.</w:t>
            </w:r>
          </w:p>
          <w:p w:rsidR="00B47BAB" w:rsidRPr="00DC5F27" w:rsidRDefault="00B47BAB" w:rsidP="004D3011">
            <w:pPr>
              <w:rPr>
                <w:sz w:val="24"/>
                <w:szCs w:val="24"/>
              </w:rPr>
            </w:pPr>
            <w:r w:rsidRPr="00DC5F27">
              <w:rPr>
                <w:sz w:val="24"/>
                <w:szCs w:val="24"/>
              </w:rPr>
              <w:t>Singing.</w:t>
            </w:r>
          </w:p>
          <w:p w:rsidR="00B47BAB" w:rsidRDefault="00B47BAB" w:rsidP="004D3011">
            <w:r w:rsidRPr="00DC5F27">
              <w:rPr>
                <w:sz w:val="24"/>
                <w:szCs w:val="24"/>
              </w:rPr>
              <w:t>Travelling for adventure</w:t>
            </w:r>
            <w:r>
              <w:t>.</w:t>
            </w:r>
          </w:p>
          <w:p w:rsidR="004D3011" w:rsidRDefault="004D3011" w:rsidP="004D3011"/>
          <w:p w:rsidR="004D3011" w:rsidRPr="00CC2C5B" w:rsidRDefault="00CC2C5B" w:rsidP="004D3011">
            <w:pPr>
              <w:rPr>
                <w:b/>
                <w:color w:val="0070C0"/>
                <w:sz w:val="24"/>
                <w:szCs w:val="24"/>
              </w:rPr>
            </w:pPr>
            <w:r w:rsidRPr="00CC2C5B">
              <w:rPr>
                <w:b/>
                <w:color w:val="0070C0"/>
                <w:sz w:val="24"/>
                <w:szCs w:val="24"/>
              </w:rPr>
              <w:t>REFEREES</w:t>
            </w:r>
          </w:p>
          <w:p w:rsidR="00CC2C5B" w:rsidRPr="00CC2C5B" w:rsidRDefault="00CC2C5B" w:rsidP="004D3011">
            <w:pPr>
              <w:rPr>
                <w:sz w:val="22"/>
              </w:rPr>
            </w:pPr>
            <w:r w:rsidRPr="00CC2C5B">
              <w:rPr>
                <w:sz w:val="22"/>
              </w:rPr>
              <w:t>Mr. Johnson Oyugi – Teacher at Moi Girl’s Vokoli.</w:t>
            </w:r>
          </w:p>
          <w:p w:rsidR="00CC2C5B" w:rsidRPr="00CC2C5B" w:rsidRDefault="00CC2C5B" w:rsidP="004D3011">
            <w:pPr>
              <w:rPr>
                <w:sz w:val="22"/>
              </w:rPr>
            </w:pPr>
            <w:r w:rsidRPr="00CC2C5B">
              <w:rPr>
                <w:sz w:val="22"/>
              </w:rPr>
              <w:t>Contacts – 0722655345.</w:t>
            </w:r>
          </w:p>
          <w:p w:rsidR="00CC2C5B" w:rsidRPr="00CC2C5B" w:rsidRDefault="00CC2C5B" w:rsidP="004D3011">
            <w:pPr>
              <w:rPr>
                <w:sz w:val="22"/>
              </w:rPr>
            </w:pPr>
            <w:r w:rsidRPr="00CC2C5B">
              <w:rPr>
                <w:sz w:val="22"/>
              </w:rPr>
              <w:t>Maureen June Atieno – Student at Kenyatta University.</w:t>
            </w:r>
          </w:p>
          <w:p w:rsidR="00CC2C5B" w:rsidRPr="00CC2C5B" w:rsidRDefault="00CC2C5B" w:rsidP="004D3011">
            <w:pPr>
              <w:rPr>
                <w:sz w:val="22"/>
              </w:rPr>
            </w:pPr>
            <w:r w:rsidRPr="00CC2C5B">
              <w:rPr>
                <w:sz w:val="22"/>
              </w:rPr>
              <w:t>Contacts – 0718332566.</w:t>
            </w:r>
          </w:p>
          <w:p w:rsidR="00CC2C5B" w:rsidRPr="00CC2C5B" w:rsidRDefault="00CC2C5B" w:rsidP="004D3011">
            <w:pPr>
              <w:rPr>
                <w:sz w:val="22"/>
              </w:rPr>
            </w:pPr>
            <w:bookmarkStart w:id="0" w:name="_GoBack"/>
            <w:bookmarkEnd w:id="0"/>
          </w:p>
          <w:p w:rsidR="004D3011" w:rsidRPr="004D3011" w:rsidRDefault="004D3011" w:rsidP="00B47BAB"/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BAFFFCF135A84790B98E8FA867FFEA58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DC5F27" w:rsidRDefault="004C296C" w:rsidP="00036450">
            <w:pPr>
              <w:rPr>
                <w:sz w:val="24"/>
                <w:szCs w:val="24"/>
              </w:rPr>
            </w:pPr>
            <w:r w:rsidRPr="00DC5F27">
              <w:rPr>
                <w:sz w:val="24"/>
                <w:szCs w:val="24"/>
              </w:rPr>
              <w:t>AkiraChix (2019 February – 2019 November) – Information and Technology.</w:t>
            </w:r>
          </w:p>
          <w:p w:rsidR="00DC5F27" w:rsidRPr="00DC5F27" w:rsidRDefault="00DC5F27" w:rsidP="00036450">
            <w:pPr>
              <w:rPr>
                <w:sz w:val="24"/>
                <w:szCs w:val="24"/>
              </w:rPr>
            </w:pPr>
          </w:p>
          <w:p w:rsidR="004C296C" w:rsidRPr="00DC5F27" w:rsidRDefault="004C296C" w:rsidP="00036450">
            <w:pPr>
              <w:rPr>
                <w:sz w:val="24"/>
                <w:szCs w:val="24"/>
              </w:rPr>
            </w:pPr>
            <w:r w:rsidRPr="00DC5F27">
              <w:rPr>
                <w:sz w:val="24"/>
                <w:szCs w:val="24"/>
              </w:rPr>
              <w:t>Moi Girl’s High School Vokoli (2012 -2015) – K.C.S.E attained a mean grade B-.</w:t>
            </w:r>
          </w:p>
          <w:p w:rsidR="00DC5F27" w:rsidRPr="00DC5F27" w:rsidRDefault="00DC5F27" w:rsidP="00036450">
            <w:pPr>
              <w:rPr>
                <w:sz w:val="24"/>
                <w:szCs w:val="24"/>
              </w:rPr>
            </w:pPr>
          </w:p>
          <w:p w:rsidR="00036450" w:rsidRPr="00DC5F27" w:rsidRDefault="004C296C" w:rsidP="00036450">
            <w:pPr>
              <w:rPr>
                <w:sz w:val="24"/>
                <w:szCs w:val="24"/>
              </w:rPr>
            </w:pPr>
            <w:r w:rsidRPr="00DC5F27">
              <w:rPr>
                <w:sz w:val="24"/>
                <w:szCs w:val="24"/>
              </w:rPr>
              <w:t>St. Joseph’s Busia Girls Primary School (2004- 2011) – K.C.P.E attained a total of 355.</w:t>
            </w:r>
          </w:p>
          <w:sdt>
            <w:sdtPr>
              <w:id w:val="1001553383"/>
              <w:placeholder>
                <w:docPart w:val="F74BA1E8A8014F9AB8422B0F04A41CCA"/>
              </w:placeholder>
              <w:temporary/>
              <w:showingPlcHdr/>
              <w15:appearance w15:val="hidden"/>
            </w:sdtPr>
            <w:sdtEndPr/>
            <w:sdtContent>
              <w:p w:rsidR="004C296C" w:rsidRDefault="00036450" w:rsidP="004C296C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4C296C" w:rsidRDefault="004C296C" w:rsidP="00036450">
            <w:r w:rsidRPr="00DC5F27">
              <w:rPr>
                <w:sz w:val="24"/>
                <w:szCs w:val="24"/>
              </w:rPr>
              <w:t>Worked in a cyber – bun movies</w:t>
            </w:r>
            <w:r>
              <w:t>.</w:t>
            </w:r>
          </w:p>
          <w:sdt>
            <w:sdtPr>
              <w:id w:val="1669594239"/>
              <w:placeholder>
                <w:docPart w:val="D2046F12F047417DAE6148E1DFB6B486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B47BAB" w:rsidRPr="00DC5F27" w:rsidRDefault="00852295" w:rsidP="004D3011">
            <w:pPr>
              <w:rPr>
                <w:noProof/>
                <w:color w:val="000000" w:themeColor="text1"/>
                <w:sz w:val="24"/>
                <w:szCs w:val="24"/>
                <w:lang w:eastAsia="en-US"/>
              </w:rPr>
            </w:pPr>
            <w:r w:rsidRPr="00DC5F27">
              <w:rPr>
                <w:noProof/>
                <w:color w:val="000000" w:themeColor="text1"/>
                <w:sz w:val="24"/>
                <w:szCs w:val="24"/>
                <w:lang w:eastAsia="en-US"/>
              </w:rPr>
              <w:t>Have good language skills in both English and Kiswahili.</w:t>
            </w:r>
          </w:p>
          <w:p w:rsidR="00DC5F27" w:rsidRPr="00DC5F27" w:rsidRDefault="00DC5F27" w:rsidP="004D3011">
            <w:pPr>
              <w:rPr>
                <w:noProof/>
                <w:color w:val="000000" w:themeColor="text1"/>
                <w:sz w:val="24"/>
                <w:szCs w:val="24"/>
                <w:lang w:eastAsia="en-US"/>
              </w:rPr>
            </w:pPr>
          </w:p>
          <w:p w:rsidR="00852295" w:rsidRPr="00DC5F27" w:rsidRDefault="00852295" w:rsidP="004D3011">
            <w:pPr>
              <w:rPr>
                <w:noProof/>
                <w:color w:val="000000" w:themeColor="text1"/>
                <w:sz w:val="24"/>
                <w:szCs w:val="24"/>
                <w:lang w:eastAsia="en-US"/>
              </w:rPr>
            </w:pPr>
            <w:r w:rsidRPr="00DC5F27">
              <w:rPr>
                <w:noProof/>
                <w:color w:val="000000" w:themeColor="text1"/>
                <w:sz w:val="24"/>
                <w:szCs w:val="24"/>
                <w:lang w:eastAsia="en-US"/>
              </w:rPr>
              <w:t>Working co-efficiently in a  group.</w:t>
            </w:r>
          </w:p>
          <w:p w:rsidR="00D21189" w:rsidRPr="00DC5F27" w:rsidRDefault="00D21189" w:rsidP="004D3011">
            <w:pPr>
              <w:rPr>
                <w:noProof/>
                <w:color w:val="000000" w:themeColor="text1"/>
                <w:sz w:val="24"/>
                <w:szCs w:val="24"/>
                <w:lang w:eastAsia="en-US"/>
              </w:rPr>
            </w:pPr>
          </w:p>
          <w:p w:rsidR="00852295" w:rsidRPr="00852295" w:rsidRDefault="00852295" w:rsidP="004D3011">
            <w:pPr>
              <w:rPr>
                <w:noProof/>
                <w:color w:val="000000" w:themeColor="text1"/>
                <w:lang w:eastAsia="en-US"/>
              </w:rPr>
            </w:pPr>
          </w:p>
        </w:tc>
      </w:tr>
    </w:tbl>
    <w:p w:rsidR="0043117B" w:rsidRDefault="000461EE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1EE" w:rsidRDefault="000461EE" w:rsidP="000C45FF">
      <w:r>
        <w:separator/>
      </w:r>
    </w:p>
  </w:endnote>
  <w:endnote w:type="continuationSeparator" w:id="0">
    <w:p w:rsidR="000461EE" w:rsidRDefault="000461E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1EE" w:rsidRDefault="000461EE" w:rsidP="000C45FF">
      <w:r>
        <w:separator/>
      </w:r>
    </w:p>
  </w:footnote>
  <w:footnote w:type="continuationSeparator" w:id="0">
    <w:p w:rsidR="000461EE" w:rsidRDefault="000461E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AB"/>
    <w:rsid w:val="00036450"/>
    <w:rsid w:val="000461EE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296C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52295"/>
    <w:rsid w:val="008678A1"/>
    <w:rsid w:val="009260CD"/>
    <w:rsid w:val="00952C25"/>
    <w:rsid w:val="00A2118D"/>
    <w:rsid w:val="00AD76E2"/>
    <w:rsid w:val="00B20152"/>
    <w:rsid w:val="00B359E4"/>
    <w:rsid w:val="00B47BAB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2C5B"/>
    <w:rsid w:val="00D21189"/>
    <w:rsid w:val="00D2522B"/>
    <w:rsid w:val="00D422DE"/>
    <w:rsid w:val="00D5459D"/>
    <w:rsid w:val="00DA1F4D"/>
    <w:rsid w:val="00DC5F27"/>
    <w:rsid w:val="00DD172A"/>
    <w:rsid w:val="00E25A26"/>
    <w:rsid w:val="00E4381A"/>
    <w:rsid w:val="00E55D74"/>
    <w:rsid w:val="00E949E6"/>
    <w:rsid w:val="00ED7BFF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FDF702FFF6B4DB0A41861935EA9E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4E031-41E1-4CBB-B972-0BFB0218D910}"/>
      </w:docPartPr>
      <w:docPartBody>
        <w:p w:rsidR="007856E0" w:rsidRDefault="00D93315">
          <w:pPr>
            <w:pStyle w:val="BFDF702FFF6B4DB0A41861935EA9E7A1"/>
          </w:pPr>
          <w:r w:rsidRPr="00CB0055">
            <w:t>Contact</w:t>
          </w:r>
        </w:p>
      </w:docPartBody>
    </w:docPart>
    <w:docPart>
      <w:docPartPr>
        <w:name w:val="6205C7E348994B0289753870DD842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EC633-5B2B-4CCD-830E-0C3A255DB562}"/>
      </w:docPartPr>
      <w:docPartBody>
        <w:p w:rsidR="007856E0" w:rsidRDefault="00D93315">
          <w:pPr>
            <w:pStyle w:val="6205C7E348994B0289753870DD842E60"/>
          </w:pPr>
          <w:r w:rsidRPr="004D3011">
            <w:t>PHONE:</w:t>
          </w:r>
        </w:p>
      </w:docPartBody>
    </w:docPart>
    <w:docPart>
      <w:docPartPr>
        <w:name w:val="F664869CC52A47FDA6A572FDB0CA5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A9594-5641-485A-A39D-511DEC6C9E01}"/>
      </w:docPartPr>
      <w:docPartBody>
        <w:p w:rsidR="007856E0" w:rsidRDefault="00D93315">
          <w:pPr>
            <w:pStyle w:val="F664869CC52A47FDA6A572FDB0CA5D1E"/>
          </w:pPr>
          <w:r w:rsidRPr="00CB0055">
            <w:t>Hobbies</w:t>
          </w:r>
        </w:p>
      </w:docPartBody>
    </w:docPart>
    <w:docPart>
      <w:docPartPr>
        <w:name w:val="BAFFFCF135A84790B98E8FA867FFE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2DE84-E6CC-415C-AA57-FFE44DF96997}"/>
      </w:docPartPr>
      <w:docPartBody>
        <w:p w:rsidR="007856E0" w:rsidRDefault="00D93315">
          <w:pPr>
            <w:pStyle w:val="BAFFFCF135A84790B98E8FA867FFEA58"/>
          </w:pPr>
          <w:r w:rsidRPr="00036450">
            <w:t>EDUCATION</w:t>
          </w:r>
        </w:p>
      </w:docPartBody>
    </w:docPart>
    <w:docPart>
      <w:docPartPr>
        <w:name w:val="F74BA1E8A8014F9AB8422B0F04A41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A16C6-52F5-4D86-9C15-854DE51E9F07}"/>
      </w:docPartPr>
      <w:docPartBody>
        <w:p w:rsidR="007856E0" w:rsidRDefault="00D93315">
          <w:pPr>
            <w:pStyle w:val="F74BA1E8A8014F9AB8422B0F04A41CCA"/>
          </w:pPr>
          <w:r w:rsidRPr="00036450">
            <w:t>WORK EXPERIENCE</w:t>
          </w:r>
        </w:p>
      </w:docPartBody>
    </w:docPart>
    <w:docPart>
      <w:docPartPr>
        <w:name w:val="D2046F12F047417DAE6148E1DFB6B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9233F-1A61-4351-BCBD-26E11AF9C24A}"/>
      </w:docPartPr>
      <w:docPartBody>
        <w:p w:rsidR="007856E0" w:rsidRDefault="00D93315">
          <w:pPr>
            <w:pStyle w:val="D2046F12F047417DAE6148E1DFB6B486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15"/>
    <w:rsid w:val="007856E0"/>
    <w:rsid w:val="00AA401F"/>
    <w:rsid w:val="00D9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FAC219432149E8B3B9D7F44385EEED">
    <w:name w:val="E6FAC219432149E8B3B9D7F44385EEED"/>
  </w:style>
  <w:style w:type="paragraph" w:customStyle="1" w:styleId="3A3798B057924997ADBDB3AB80E9903B">
    <w:name w:val="3A3798B057924997ADBDB3AB80E9903B"/>
  </w:style>
  <w:style w:type="paragraph" w:customStyle="1" w:styleId="8F1692B5AC1748608ABE2F4AF23CFDB9">
    <w:name w:val="8F1692B5AC1748608ABE2F4AF23CFDB9"/>
  </w:style>
  <w:style w:type="paragraph" w:customStyle="1" w:styleId="71DB844326934EFBB1D18AC6D98176D1">
    <w:name w:val="71DB844326934EFBB1D18AC6D98176D1"/>
  </w:style>
  <w:style w:type="paragraph" w:customStyle="1" w:styleId="BFDF702FFF6B4DB0A41861935EA9E7A1">
    <w:name w:val="BFDF702FFF6B4DB0A41861935EA9E7A1"/>
  </w:style>
  <w:style w:type="paragraph" w:customStyle="1" w:styleId="6205C7E348994B0289753870DD842E60">
    <w:name w:val="6205C7E348994B0289753870DD842E60"/>
  </w:style>
  <w:style w:type="paragraph" w:customStyle="1" w:styleId="6EE8C4BFC1244D4FAD206F8F4620639A">
    <w:name w:val="6EE8C4BFC1244D4FAD206F8F4620639A"/>
  </w:style>
  <w:style w:type="paragraph" w:customStyle="1" w:styleId="D2ED7A75EDF94ED9862C401FB7A73688">
    <w:name w:val="D2ED7A75EDF94ED9862C401FB7A73688"/>
  </w:style>
  <w:style w:type="paragraph" w:customStyle="1" w:styleId="C0E6EA1F38414BBA911EEDC7B9E2D733">
    <w:name w:val="C0E6EA1F38414BBA911EEDC7B9E2D733"/>
  </w:style>
  <w:style w:type="paragraph" w:customStyle="1" w:styleId="96CD6E1B805B4A07AD5857D906D6B12F">
    <w:name w:val="96CD6E1B805B4A07AD5857D906D6B12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A9B0A5E8A9B484DA37F905651C2739D">
    <w:name w:val="8A9B0A5E8A9B484DA37F905651C2739D"/>
  </w:style>
  <w:style w:type="paragraph" w:customStyle="1" w:styleId="F664869CC52A47FDA6A572FDB0CA5D1E">
    <w:name w:val="F664869CC52A47FDA6A572FDB0CA5D1E"/>
  </w:style>
  <w:style w:type="paragraph" w:customStyle="1" w:styleId="A43B29B0438A45A08F6601567D070A41">
    <w:name w:val="A43B29B0438A45A08F6601567D070A41"/>
  </w:style>
  <w:style w:type="paragraph" w:customStyle="1" w:styleId="6E2E81E9146347F9ADAC31CE2511E99E">
    <w:name w:val="6E2E81E9146347F9ADAC31CE2511E99E"/>
  </w:style>
  <w:style w:type="paragraph" w:customStyle="1" w:styleId="20548FFB07D544C989AD6F6D4AED2529">
    <w:name w:val="20548FFB07D544C989AD6F6D4AED2529"/>
  </w:style>
  <w:style w:type="paragraph" w:customStyle="1" w:styleId="D603467B819945BEAB84CCE30E7750C2">
    <w:name w:val="D603467B819945BEAB84CCE30E7750C2"/>
  </w:style>
  <w:style w:type="paragraph" w:customStyle="1" w:styleId="BAFFFCF135A84790B98E8FA867FFEA58">
    <w:name w:val="BAFFFCF135A84790B98E8FA867FFEA58"/>
  </w:style>
  <w:style w:type="paragraph" w:customStyle="1" w:styleId="554D93A8EC734E08A857187C81A6FAAA">
    <w:name w:val="554D93A8EC734E08A857187C81A6FAAA"/>
  </w:style>
  <w:style w:type="paragraph" w:customStyle="1" w:styleId="FA83EC3C9AC44D89BA043B5D0167628E">
    <w:name w:val="FA83EC3C9AC44D89BA043B5D0167628E"/>
  </w:style>
  <w:style w:type="paragraph" w:customStyle="1" w:styleId="629130D0BEE14F3798C2C72D2482ED58">
    <w:name w:val="629130D0BEE14F3798C2C72D2482ED58"/>
  </w:style>
  <w:style w:type="paragraph" w:customStyle="1" w:styleId="3104A1A2F7FA4E88A8B16AA8DFFB9315">
    <w:name w:val="3104A1A2F7FA4E88A8B16AA8DFFB9315"/>
  </w:style>
  <w:style w:type="paragraph" w:customStyle="1" w:styleId="513A1A82545F49DEB137518DD4992D7F">
    <w:name w:val="513A1A82545F49DEB137518DD4992D7F"/>
  </w:style>
  <w:style w:type="paragraph" w:customStyle="1" w:styleId="98FC5C27E22C4F20BAC89F7C428DA687">
    <w:name w:val="98FC5C27E22C4F20BAC89F7C428DA687"/>
  </w:style>
  <w:style w:type="paragraph" w:customStyle="1" w:styleId="28C02943F7814EED8BF82C4B271967FD">
    <w:name w:val="28C02943F7814EED8BF82C4B271967FD"/>
  </w:style>
  <w:style w:type="paragraph" w:customStyle="1" w:styleId="F74BA1E8A8014F9AB8422B0F04A41CCA">
    <w:name w:val="F74BA1E8A8014F9AB8422B0F04A41CCA"/>
  </w:style>
  <w:style w:type="paragraph" w:customStyle="1" w:styleId="698CA6368986465B932F8EEFC3761B07">
    <w:name w:val="698CA6368986465B932F8EEFC3761B07"/>
  </w:style>
  <w:style w:type="paragraph" w:customStyle="1" w:styleId="62DA13B987AB4AEC9957133C321BB6FC">
    <w:name w:val="62DA13B987AB4AEC9957133C321BB6FC"/>
  </w:style>
  <w:style w:type="paragraph" w:customStyle="1" w:styleId="1A8165CD8E574C328C83AB9E64801E83">
    <w:name w:val="1A8165CD8E574C328C83AB9E64801E83"/>
  </w:style>
  <w:style w:type="paragraph" w:customStyle="1" w:styleId="2EB9634FBC8D40538AC61E61F5232540">
    <w:name w:val="2EB9634FBC8D40538AC61E61F5232540"/>
  </w:style>
  <w:style w:type="paragraph" w:customStyle="1" w:styleId="8BC2719FE43B42C0AD58713312B03E84">
    <w:name w:val="8BC2719FE43B42C0AD58713312B03E84"/>
  </w:style>
  <w:style w:type="paragraph" w:customStyle="1" w:styleId="FCD3101C1F3348608148126958BCF949">
    <w:name w:val="FCD3101C1F3348608148126958BCF949"/>
  </w:style>
  <w:style w:type="paragraph" w:customStyle="1" w:styleId="209091DFAFBA4A5E9472F13BDF7C8A69">
    <w:name w:val="209091DFAFBA4A5E9472F13BDF7C8A69"/>
  </w:style>
  <w:style w:type="paragraph" w:customStyle="1" w:styleId="3AB4ADAB0F27466DAE15C4F0DE34A69B">
    <w:name w:val="3AB4ADAB0F27466DAE15C4F0DE34A69B"/>
  </w:style>
  <w:style w:type="paragraph" w:customStyle="1" w:styleId="195EBF66F7D74D1ABE81E1A34D5AE4D6">
    <w:name w:val="195EBF66F7D74D1ABE81E1A34D5AE4D6"/>
  </w:style>
  <w:style w:type="paragraph" w:customStyle="1" w:styleId="7205EDB06C1149229E55008D8ED39C8D">
    <w:name w:val="7205EDB06C1149229E55008D8ED39C8D"/>
  </w:style>
  <w:style w:type="paragraph" w:customStyle="1" w:styleId="513E5C3115B844E3BD480136196A4B98">
    <w:name w:val="513E5C3115B844E3BD480136196A4B98"/>
  </w:style>
  <w:style w:type="paragraph" w:customStyle="1" w:styleId="D84991D818BE429F94E64EA7E18BC04D">
    <w:name w:val="D84991D818BE429F94E64EA7E18BC04D"/>
  </w:style>
  <w:style w:type="paragraph" w:customStyle="1" w:styleId="3666ECE2D00E4F5BAC420466F663848C">
    <w:name w:val="3666ECE2D00E4F5BAC420466F663848C"/>
  </w:style>
  <w:style w:type="paragraph" w:customStyle="1" w:styleId="7B2CA44AD24C4F648FAFC3813A20583C">
    <w:name w:val="7B2CA44AD24C4F648FAFC3813A20583C"/>
  </w:style>
  <w:style w:type="paragraph" w:customStyle="1" w:styleId="0369E64147774AA39E1FB60A6D4DF795">
    <w:name w:val="0369E64147774AA39E1FB60A6D4DF79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2046F12F047417DAE6148E1DFB6B486">
    <w:name w:val="D2046F12F047417DAE6148E1DFB6B4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2019-03-05T05:00:00Z</dcterms:created>
  <dcterms:modified xsi:type="dcterms:W3CDTF">2019-03-05T10:38:00Z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